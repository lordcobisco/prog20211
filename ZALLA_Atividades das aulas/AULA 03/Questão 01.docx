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INSTITUTO INTERNACIONAL DE NEUROCIÊNCIAS EDMOND E LILY SAFRA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Fundamentos de Programação e Desenvolvimento de Projetos aplicados à Neuroengenharia - 202</w:t>
      </w:r>
      <w:r>
        <w:rPr>
          <w:rFonts w:ascii="Times New Roman" w:hAnsi="Times New Roman"/>
          <w:lang w:val="pt-BR"/>
        </w:rPr>
        <w:t>1</w:t>
      </w:r>
      <w:r>
        <w:rPr>
          <w:rFonts w:ascii="Times New Roman" w:hAnsi="Times New Roman"/>
          <w:lang w:val="pt-BR"/>
        </w:rPr>
        <w:t>.2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Prof.: André Felipe Oliveira de Azevedo Dantas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Aluno: Souvenir Zalla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lang w:val="pt-BR"/>
        </w:rPr>
        <w:t>Questão 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 projeto: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013075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a) Milestones: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50820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b) Issues: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616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c) Quadro Kanban: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4256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d) Wiki: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07225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ABNT padrão</Template>
  <TotalTime>16</TotalTime>
  <Application>LibreOffice/7.1.3.2$Windows_X86_64 LibreOffice_project/47f78053abe362b9384784d31a6e56f8511eb1c1</Application>
  <AppVersion>15.0000</AppVersion>
  <Pages>4</Pages>
  <Words>43</Words>
  <Characters>255</Characters>
  <CharactersWithSpaces>288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2021-09-09T16:55:25Z</dcterms:created>
  <dc:creator/>
  <dc:description/>
  <dc:language>pt-BR</dc:language>
  <cp:lastModifiedBy/>
  <dcterms:modified xsi:type="dcterms:W3CDTF">2021-09-13T17:04:17Z</dcterms:modified>
  <cp:revision>6</cp:revision>
  <dc:subject/>
  <dc:title>ABNT padrão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